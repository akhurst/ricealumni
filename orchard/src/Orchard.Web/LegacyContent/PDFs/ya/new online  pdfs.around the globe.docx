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341498"/>
        <w:docPartObj>
          <w:docPartGallery w:val="Cover Pages"/>
          <w:docPartUnique/>
        </w:docPartObj>
      </w:sdtPr>
      <w:sdtEndPr>
        <w:rPr>
          <w:sz w:val="48"/>
        </w:rPr>
      </w:sdtEndPr>
      <w:sdtContent>
        <w:p w:rsidR="00C473C4" w:rsidRDefault="00F86D41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3350" cy="10046970"/>
                <wp:effectExtent l="19050" t="0" r="0" b="0"/>
                <wp:wrapSquare wrapText="bothSides"/>
                <wp:docPr id="6" name="Picture 5" descr="Front-No-Tex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ront-No-Text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3350" cy="10046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479F2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145.9pt;margin-top:-388.4pt;width:219.8pt;height:322.1pt;z-index:251659264;mso-position-horizontal-relative:text;mso-position-vertical-relative:text" filled="f" stroked="f">
                <v:textbox style="mso-next-textbox:#_x0000_s1038">
                  <w:txbxContent>
                    <w:p w:rsidR="00C473C4" w:rsidRPr="00681720" w:rsidRDefault="00C473C4" w:rsidP="00C473C4">
                      <w:pPr>
                        <w:jc w:val="center"/>
                        <w:rPr>
                          <w:rFonts w:ascii="Britannic Bold" w:hAnsi="Britannic Bold"/>
                          <w:color w:val="EEECE1" w:themeColor="background2"/>
                          <w:sz w:val="48"/>
                          <w:szCs w:val="72"/>
                        </w:rPr>
                      </w:pPr>
                      <w:r w:rsidRPr="00681720">
                        <w:rPr>
                          <w:rFonts w:ascii="Britannic Bold" w:hAnsi="Britannic Bold"/>
                          <w:color w:val="EEECE1" w:themeColor="background2"/>
                          <w:sz w:val="48"/>
                          <w:szCs w:val="72"/>
                        </w:rPr>
                        <w:t>Rice Young Alumni Detailed Information</w:t>
                      </w:r>
                      <w:r w:rsidR="00681720" w:rsidRPr="00681720">
                        <w:rPr>
                          <w:rFonts w:ascii="Britannic Bold" w:hAnsi="Britannic Bold"/>
                          <w:color w:val="EEECE1" w:themeColor="background2"/>
                          <w:sz w:val="48"/>
                          <w:szCs w:val="72"/>
                        </w:rPr>
                        <w:t>:</w:t>
                      </w:r>
                    </w:p>
                    <w:p w:rsidR="00C473C4" w:rsidRPr="00681720" w:rsidRDefault="00681720" w:rsidP="00681720">
                      <w:pPr>
                        <w:jc w:val="center"/>
                        <w:rPr>
                          <w:rFonts w:ascii="Britannic Bold" w:hAnsi="Britannic Bold"/>
                          <w:color w:val="FF0000"/>
                          <w:sz w:val="72"/>
                          <w:szCs w:val="72"/>
                        </w:rPr>
                      </w:pPr>
                      <w:r w:rsidRPr="00681720">
                        <w:rPr>
                          <w:rFonts w:ascii="Britannic Bold" w:hAnsi="Britannic Bold"/>
                          <w:color w:val="FF0000"/>
                          <w:sz w:val="72"/>
                          <w:szCs w:val="72"/>
                        </w:rPr>
                        <w:t xml:space="preserve">Perks </w:t>
                      </w:r>
                      <w:proofErr w:type="gramStart"/>
                      <w:r w:rsidRPr="00681720">
                        <w:rPr>
                          <w:rFonts w:ascii="Britannic Bold" w:hAnsi="Britannic Bold"/>
                          <w:color w:val="FF0000"/>
                          <w:sz w:val="72"/>
                          <w:szCs w:val="72"/>
                        </w:rPr>
                        <w:t>Around</w:t>
                      </w:r>
                      <w:proofErr w:type="gramEnd"/>
                      <w:r w:rsidRPr="00681720">
                        <w:rPr>
                          <w:rFonts w:ascii="Britannic Bold" w:hAnsi="Britannic Bold"/>
                          <w:color w:val="FF0000"/>
                          <w:sz w:val="72"/>
                          <w:szCs w:val="72"/>
                        </w:rPr>
                        <w:t xml:space="preserve"> the Globe</w:t>
                      </w:r>
                    </w:p>
                    <w:p w:rsidR="00C473C4" w:rsidRPr="00681720" w:rsidRDefault="00C473C4" w:rsidP="00C473C4">
                      <w:pPr>
                        <w:jc w:val="center"/>
                        <w:rPr>
                          <w:rFonts w:ascii="Britannic Bold" w:hAnsi="Britannic Bold"/>
                          <w:color w:val="EEECE1" w:themeColor="background2"/>
                          <w:sz w:val="56"/>
                          <w:szCs w:val="72"/>
                        </w:rPr>
                      </w:pPr>
                      <w:r w:rsidRPr="00681720">
                        <w:rPr>
                          <w:rFonts w:ascii="Britannic Bold" w:hAnsi="Britannic Bold"/>
                          <w:color w:val="EEECE1" w:themeColor="background2"/>
                          <w:sz w:val="56"/>
                          <w:szCs w:val="72"/>
                        </w:rPr>
                        <w:t>2011</w:t>
                      </w:r>
                      <w:r w:rsidR="00681720">
                        <w:rPr>
                          <w:rFonts w:ascii="Britannic Bold" w:hAnsi="Britannic Bold"/>
                          <w:color w:val="EEECE1" w:themeColor="background2"/>
                          <w:sz w:val="56"/>
                          <w:szCs w:val="72"/>
                        </w:rPr>
                        <w:t>-2012</w:t>
                      </w:r>
                    </w:p>
                  </w:txbxContent>
                </v:textbox>
              </v:shape>
            </w:pict>
          </w:r>
        </w:p>
        <w:p w:rsidR="00C473C4" w:rsidRDefault="00C473C4"/>
        <w:p w:rsidR="0064021D" w:rsidRPr="0064021D" w:rsidRDefault="0064021D" w:rsidP="0064021D">
          <w:pPr>
            <w:rPr>
              <w:b/>
              <w:i/>
              <w:color w:val="FF0000"/>
              <w:sz w:val="36"/>
            </w:rPr>
          </w:pPr>
          <w:r>
            <w:rPr>
              <w:b/>
              <w:i/>
              <w:color w:val="FF0000"/>
              <w:sz w:val="36"/>
            </w:rPr>
            <w:t xml:space="preserve">Rice Young Alumni Benefit </w:t>
          </w:r>
          <w:proofErr w:type="gramStart"/>
          <w:r>
            <w:rPr>
              <w:b/>
              <w:i/>
              <w:color w:val="FF0000"/>
              <w:sz w:val="36"/>
            </w:rPr>
            <w:t>Around</w:t>
          </w:r>
          <w:proofErr w:type="gramEnd"/>
          <w:r>
            <w:rPr>
              <w:b/>
              <w:i/>
              <w:color w:val="FF0000"/>
              <w:sz w:val="36"/>
            </w:rPr>
            <w:t xml:space="preserve"> the Globe</w:t>
          </w:r>
        </w:p>
        <w:p w:rsidR="00F86D41" w:rsidRPr="004A6A4F" w:rsidRDefault="0064021D">
          <w:r w:rsidRPr="0064021D">
            <w:t xml:space="preserve">There are </w:t>
          </w:r>
          <w:r w:rsidRPr="004A6A4F">
            <w:t>numerous ways that you can stay connected to Rice and benefit from your alma mater outside of Houston.</w:t>
          </w:r>
        </w:p>
        <w:p w:rsidR="0064021D" w:rsidRPr="004A6A4F" w:rsidRDefault="0064021D" w:rsidP="0064021D">
          <w:pPr>
            <w:sectPr w:rsidR="0064021D" w:rsidRPr="004A6A4F" w:rsidSect="00CE484D">
              <w:headerReference w:type="default" r:id="rId9"/>
              <w:footerReference w:type="default" r:id="rId10"/>
              <w:pgSz w:w="12240" w:h="15840"/>
              <w:pgMar w:top="720" w:right="720" w:bottom="720" w:left="720" w:header="720" w:footer="144" w:gutter="0"/>
              <w:cols w:space="720"/>
              <w:titlePg/>
              <w:docGrid w:linePitch="360"/>
            </w:sectPr>
          </w:pPr>
        </w:p>
        <w:p w:rsidR="00851CE9" w:rsidRDefault="00D479F2" w:rsidP="0064021D">
          <w:hyperlink r:id="rId11" w:history="1">
            <w:r w:rsidR="00851CE9" w:rsidRPr="004A6A4F">
              <w:rPr>
                <w:rStyle w:val="Hyperlink"/>
              </w:rPr>
              <w:t xml:space="preserve">The Princeton </w:t>
            </w:r>
            <w:commentRangeStart w:id="0"/>
            <w:r w:rsidR="00851CE9" w:rsidRPr="004A6A4F">
              <w:rPr>
                <w:rStyle w:val="Hyperlink"/>
              </w:rPr>
              <w:t>Club</w:t>
            </w:r>
            <w:commentRangeEnd w:id="0"/>
            <w:r w:rsidR="00851CE9" w:rsidRPr="004A6A4F">
              <w:rPr>
                <w:rStyle w:val="Hyperlink"/>
                <w:sz w:val="16"/>
                <w:szCs w:val="16"/>
              </w:rPr>
              <w:commentReference w:id="0"/>
            </w:r>
            <w:r w:rsidR="00851CE9" w:rsidRPr="004A6A4F">
              <w:rPr>
                <w:rStyle w:val="Hyperlink"/>
              </w:rPr>
              <w:t>, New York, New York</w:t>
            </w:r>
          </w:hyperlink>
          <w:r w:rsidR="00851CE9" w:rsidRPr="004A6A4F">
            <w:t xml:space="preserve"> offers </w:t>
          </w:r>
          <w:r w:rsidR="00095D62" w:rsidRPr="004A6A4F">
            <w:t xml:space="preserve">us </w:t>
          </w:r>
          <w:r w:rsidR="00851CE9" w:rsidRPr="004A6A4F">
            <w:t>a reduced price young alumni membership that includes dozens of club amenities—dining, guest rooms, Young</w:t>
          </w:r>
          <w:r w:rsidR="00851CE9">
            <w:t xml:space="preserve"> Alumni Events, squash and fitness, </w:t>
          </w:r>
          <w:r w:rsidR="00330792">
            <w:t xml:space="preserve">and  reciprocal club privileges around the world, </w:t>
          </w:r>
          <w:r w:rsidR="00851CE9">
            <w:t xml:space="preserve">to name a few.  </w:t>
          </w:r>
        </w:p>
        <w:p w:rsidR="00851CE9" w:rsidRDefault="00D479F2" w:rsidP="00851CE9">
          <w:hyperlink r:id="rId13" w:history="1">
            <w:r w:rsidR="00851CE9" w:rsidRPr="005A1FFD">
              <w:rPr>
                <w:rStyle w:val="Hyperlink"/>
              </w:rPr>
              <w:t>Regional Alumni groups</w:t>
            </w:r>
          </w:hyperlink>
          <w:r w:rsidR="00851CE9" w:rsidRPr="0078269B">
            <w:t xml:space="preserve"> in dozens of U</w:t>
          </w:r>
          <w:r w:rsidR="00851CE9">
            <w:t>.</w:t>
          </w:r>
          <w:r w:rsidR="00851CE9" w:rsidRPr="0078269B">
            <w:t>S</w:t>
          </w:r>
          <w:r w:rsidR="00851CE9">
            <w:t>.</w:t>
          </w:r>
          <w:r w:rsidR="00851CE9" w:rsidRPr="0078269B">
            <w:t xml:space="preserve"> and international cities meet frequently for special events. </w:t>
          </w:r>
        </w:p>
        <w:p w:rsidR="00851CE9" w:rsidRDefault="00851CE9" w:rsidP="0064021D">
          <w:pPr>
            <w:sectPr w:rsidR="00851CE9" w:rsidSect="0064021D">
              <w:type w:val="continuous"/>
              <w:pgSz w:w="12240" w:h="15840"/>
              <w:pgMar w:top="720" w:right="720" w:bottom="720" w:left="720" w:header="720" w:footer="144" w:gutter="0"/>
              <w:cols w:space="720"/>
              <w:titlePg/>
              <w:docGrid w:linePitch="360"/>
            </w:sectPr>
          </w:pPr>
        </w:p>
        <w:p w:rsidR="0064021D" w:rsidRPr="00851CE9" w:rsidRDefault="00851CE9" w:rsidP="0064021D">
          <w:pPr>
            <w:rPr>
              <w:b/>
              <w:color w:val="1F497D" w:themeColor="text2"/>
            </w:rPr>
          </w:pPr>
          <w:r>
            <w:rPr>
              <w:b/>
              <w:color w:val="1F497D" w:themeColor="text2"/>
            </w:rPr>
            <w:lastRenderedPageBreak/>
            <w:t>United States</w:t>
          </w:r>
          <w:r w:rsidR="00DD3657">
            <w:rPr>
              <w:b/>
              <w:color w:val="1F497D" w:themeColor="text2"/>
            </w:rPr>
            <w:t>:</w:t>
          </w:r>
        </w:p>
        <w:p w:rsidR="0064021D" w:rsidRDefault="00851CE9" w:rsidP="0064021D">
          <w:r>
            <w:t>Atlanta</w:t>
          </w:r>
        </w:p>
        <w:p w:rsidR="0064021D" w:rsidRDefault="00851CE9" w:rsidP="0064021D">
          <w:r>
            <w:t>Austin</w:t>
          </w:r>
        </w:p>
        <w:p w:rsidR="0064021D" w:rsidRDefault="00851CE9" w:rsidP="0064021D">
          <w:r>
            <w:t>Boston</w:t>
          </w:r>
          <w:r w:rsidR="0064021D" w:rsidRPr="0078269B">
            <w:t xml:space="preserve"> </w:t>
          </w:r>
        </w:p>
        <w:p w:rsidR="0064021D" w:rsidRDefault="00851CE9" w:rsidP="0064021D">
          <w:r>
            <w:t>Champaign/Urbana</w:t>
          </w:r>
          <w:r w:rsidR="0064021D" w:rsidRPr="0078269B">
            <w:t xml:space="preserve"> </w:t>
          </w:r>
        </w:p>
        <w:p w:rsidR="0064021D" w:rsidRDefault="00851CE9" w:rsidP="0064021D">
          <w:r>
            <w:t>Central Florida</w:t>
          </w:r>
        </w:p>
        <w:p w:rsidR="00851CE9" w:rsidRDefault="00851CE9" w:rsidP="0064021D">
          <w:r>
            <w:t xml:space="preserve">Chicago </w:t>
          </w:r>
        </w:p>
        <w:p w:rsidR="0064021D" w:rsidRDefault="00851CE9" w:rsidP="0064021D">
          <w:r>
            <w:t>Colorado</w:t>
          </w:r>
        </w:p>
        <w:p w:rsidR="0064021D" w:rsidRDefault="0064021D" w:rsidP="0064021D">
          <w:r w:rsidRPr="0078269B">
            <w:t xml:space="preserve"> Da</w:t>
          </w:r>
          <w:r w:rsidR="00851CE9">
            <w:t>llas/Ft. Worth</w:t>
          </w:r>
          <w:r w:rsidRPr="0078269B">
            <w:t xml:space="preserve"> </w:t>
          </w:r>
        </w:p>
        <w:p w:rsidR="0064021D" w:rsidRDefault="00851CE9" w:rsidP="0064021D">
          <w:r>
            <w:t>Kansas City</w:t>
          </w:r>
        </w:p>
        <w:p w:rsidR="0064021D" w:rsidRDefault="00851CE9" w:rsidP="0064021D">
          <w:r>
            <w:t xml:space="preserve"> LA</w:t>
          </w:r>
        </w:p>
        <w:p w:rsidR="0064021D" w:rsidRDefault="00851CE9" w:rsidP="0064021D">
          <w:r>
            <w:t xml:space="preserve"> Memphis</w:t>
          </w:r>
        </w:p>
        <w:p w:rsidR="0064021D" w:rsidRDefault="00851CE9" w:rsidP="0064021D">
          <w:r>
            <w:t xml:space="preserve"> Miami</w:t>
          </w:r>
        </w:p>
        <w:p w:rsidR="0064021D" w:rsidRDefault="00851CE9" w:rsidP="0064021D">
          <w:r>
            <w:t xml:space="preserve"> New York</w:t>
          </w:r>
        </w:p>
        <w:p w:rsidR="0064021D" w:rsidRDefault="00851CE9" w:rsidP="0064021D">
          <w:r>
            <w:t xml:space="preserve"> Philadelphia</w:t>
          </w:r>
          <w:r w:rsidR="0064021D" w:rsidRPr="0078269B">
            <w:t xml:space="preserve"> </w:t>
          </w:r>
        </w:p>
        <w:p w:rsidR="0064021D" w:rsidRDefault="00851CE9" w:rsidP="0064021D">
          <w:r>
            <w:t>Phoenix</w:t>
          </w:r>
        </w:p>
        <w:p w:rsidR="0064021D" w:rsidRDefault="00851CE9" w:rsidP="0064021D">
          <w:r>
            <w:t>Pittsburgh</w:t>
          </w:r>
        </w:p>
        <w:p w:rsidR="0064021D" w:rsidRDefault="00851CE9" w:rsidP="0064021D">
          <w:r>
            <w:lastRenderedPageBreak/>
            <w:t xml:space="preserve"> Portland</w:t>
          </w:r>
        </w:p>
        <w:p w:rsidR="0064021D" w:rsidRDefault="00851CE9" w:rsidP="0064021D">
          <w:r>
            <w:t>Raleigh Durham</w:t>
          </w:r>
          <w:r w:rsidR="0064021D" w:rsidRPr="0078269B">
            <w:t xml:space="preserve"> </w:t>
          </w:r>
        </w:p>
        <w:p w:rsidR="0064021D" w:rsidRDefault="00851CE9" w:rsidP="0064021D">
          <w:r>
            <w:t>San Antonio</w:t>
          </w:r>
        </w:p>
        <w:p w:rsidR="0064021D" w:rsidRDefault="00851CE9" w:rsidP="0064021D">
          <w:r>
            <w:t xml:space="preserve"> San Diego</w:t>
          </w:r>
        </w:p>
        <w:p w:rsidR="0064021D" w:rsidRDefault="00851CE9" w:rsidP="0064021D">
          <w:r>
            <w:t>San Francisco</w:t>
          </w:r>
          <w:r w:rsidR="0064021D" w:rsidRPr="0078269B">
            <w:t xml:space="preserve"> </w:t>
          </w:r>
        </w:p>
        <w:p w:rsidR="0064021D" w:rsidRDefault="00851CE9" w:rsidP="0064021D">
          <w:r>
            <w:t>Seattle</w:t>
          </w:r>
        </w:p>
        <w:p w:rsidR="00851CE9" w:rsidRDefault="00851CE9" w:rsidP="0064021D">
          <w:r>
            <w:t>Washington, D.C.</w:t>
          </w:r>
          <w:r w:rsidR="0064021D" w:rsidRPr="0078269B">
            <w:t xml:space="preserve"> </w:t>
          </w:r>
        </w:p>
        <w:p w:rsidR="00851CE9" w:rsidRPr="00851CE9" w:rsidRDefault="0064021D" w:rsidP="0064021D">
          <w:pPr>
            <w:rPr>
              <w:b/>
              <w:color w:val="1F497D" w:themeColor="text2"/>
            </w:rPr>
          </w:pPr>
          <w:r w:rsidRPr="0078269B">
            <w:t xml:space="preserve"> </w:t>
          </w:r>
          <w:r w:rsidRPr="00851CE9">
            <w:rPr>
              <w:b/>
              <w:color w:val="1F497D" w:themeColor="text2"/>
            </w:rPr>
            <w:t xml:space="preserve">International: </w:t>
          </w:r>
        </w:p>
        <w:p w:rsidR="0064021D" w:rsidRDefault="00851CE9" w:rsidP="0064021D">
          <w:r>
            <w:t xml:space="preserve"> Beijing</w:t>
          </w:r>
        </w:p>
        <w:p w:rsidR="0064021D" w:rsidRDefault="00851CE9" w:rsidP="0064021D">
          <w:r>
            <w:t>Hong Kong</w:t>
          </w:r>
        </w:p>
        <w:p w:rsidR="0064021D" w:rsidRDefault="00851CE9" w:rsidP="0064021D">
          <w:r>
            <w:t xml:space="preserve"> Singapore</w:t>
          </w:r>
          <w:r w:rsidR="0064021D" w:rsidRPr="0078269B">
            <w:t xml:space="preserve"> </w:t>
          </w:r>
        </w:p>
        <w:p w:rsidR="0064021D" w:rsidRDefault="00851CE9" w:rsidP="0064021D">
          <w:r>
            <w:t>Taiwan</w:t>
          </w:r>
        </w:p>
        <w:p w:rsidR="0064021D" w:rsidRDefault="00851CE9" w:rsidP="0064021D">
          <w:r>
            <w:t>Tokyo</w:t>
          </w:r>
        </w:p>
        <w:p w:rsidR="0064021D" w:rsidRDefault="0064021D" w:rsidP="0064021D">
          <w:r w:rsidRPr="0078269B">
            <w:t xml:space="preserve"> London</w:t>
          </w:r>
        </w:p>
        <w:p w:rsidR="0064021D" w:rsidRDefault="00851CE9" w:rsidP="0064021D">
          <w:r>
            <w:t xml:space="preserve"> Paris</w:t>
          </w:r>
        </w:p>
        <w:p w:rsidR="006561FE" w:rsidRPr="00851CE9" w:rsidRDefault="0064021D" w:rsidP="00851CE9">
          <w:r w:rsidRPr="0078269B">
            <w:t>Switzerland</w:t>
          </w:r>
        </w:p>
      </w:sdtContent>
    </w:sdt>
    <w:p w:rsidR="006561FE" w:rsidRPr="006561FE" w:rsidRDefault="006561FE" w:rsidP="00851CE9"/>
    <w:sectPr w:rsidR="006561FE" w:rsidRPr="006561FE" w:rsidSect="00851CE9">
      <w:type w:val="continuous"/>
      <w:pgSz w:w="12240" w:h="15840"/>
      <w:pgMar w:top="720" w:right="720" w:bottom="720" w:left="720" w:header="720" w:footer="144" w:gutter="0"/>
      <w:cols w:num="2"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 CWF" w:date="2011-10-21T13:19:00Z" w:initials="MSOffice">
    <w:p w:rsidR="00851CE9" w:rsidRDefault="00851CE9" w:rsidP="00851CE9">
      <w:pPr>
        <w:pStyle w:val="CommentText"/>
      </w:pPr>
      <w:r>
        <w:rPr>
          <w:rStyle w:val="CommentReference"/>
        </w:rPr>
        <w:annotationRef/>
      </w:r>
      <w:r w:rsidR="0016683A">
        <w:t>Insert information from Princeton club</w:t>
      </w:r>
      <w:r>
        <w:t>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214" w:rsidRDefault="00573214" w:rsidP="006561FE">
      <w:pPr>
        <w:spacing w:after="0" w:line="240" w:lineRule="auto"/>
      </w:pPr>
      <w:r>
        <w:separator/>
      </w:r>
    </w:p>
  </w:endnote>
  <w:endnote w:type="continuationSeparator" w:id="0">
    <w:p w:rsidR="00573214" w:rsidRDefault="00573214" w:rsidP="0065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A4F" w:rsidRPr="00526090" w:rsidRDefault="004A6A4F" w:rsidP="004A6A4F">
    <w:pPr>
      <w:tabs>
        <w:tab w:val="left" w:pos="3699"/>
      </w:tabs>
      <w:spacing w:after="0"/>
      <w:jc w:val="center"/>
      <w:rPr>
        <w:rFonts w:ascii="Britannic Bold" w:hAnsi="Britannic Bold"/>
        <w:color w:val="1F497D" w:themeColor="text2"/>
        <w:sz w:val="28"/>
      </w:rPr>
    </w:pPr>
    <w:r w:rsidRPr="00526090">
      <w:rPr>
        <w:rFonts w:ascii="Britannic Bold" w:hAnsi="Britannic Bold"/>
        <w:color w:val="1F497D" w:themeColor="text2"/>
        <w:sz w:val="28"/>
      </w:rPr>
      <w:t>Rice Young Alumni Information</w:t>
    </w:r>
  </w:p>
  <w:p w:rsidR="004A6A4F" w:rsidRPr="00526090" w:rsidRDefault="004A6A4F" w:rsidP="004A6A4F">
    <w:pPr>
      <w:tabs>
        <w:tab w:val="left" w:pos="3699"/>
      </w:tabs>
      <w:spacing w:after="0"/>
      <w:jc w:val="center"/>
      <w:rPr>
        <w:rFonts w:ascii="Britannic Bold" w:hAnsi="Britannic Bold"/>
        <w:color w:val="1F497D" w:themeColor="text2"/>
        <w:sz w:val="28"/>
      </w:rPr>
    </w:pPr>
    <w:r w:rsidRPr="00526090">
      <w:rPr>
        <w:rFonts w:ascii="Britannic Bold" w:hAnsi="Britannic Bold"/>
        <w:color w:val="1F497D" w:themeColor="text2"/>
        <w:sz w:val="28"/>
      </w:rPr>
      <w:t>Alumni.rice.edu</w:t>
    </w:r>
  </w:p>
  <w:p w:rsidR="006561FE" w:rsidRDefault="0065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214" w:rsidRDefault="00573214" w:rsidP="006561FE">
      <w:pPr>
        <w:spacing w:after="0" w:line="240" w:lineRule="auto"/>
      </w:pPr>
      <w:r>
        <w:separator/>
      </w:r>
    </w:p>
  </w:footnote>
  <w:footnote w:type="continuationSeparator" w:id="0">
    <w:p w:rsidR="00573214" w:rsidRDefault="00573214" w:rsidP="00656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1FE" w:rsidRDefault="006561FE">
    <w:pPr>
      <w:pStyle w:val="Header"/>
    </w:pPr>
    <w:r w:rsidRPr="006561FE">
      <w:rPr>
        <w:noProof/>
      </w:rPr>
      <w:drawing>
        <wp:inline distT="0" distB="0" distL="0" distR="0">
          <wp:extent cx="5973288" cy="1151906"/>
          <wp:effectExtent l="19050" t="0" r="8412" b="0"/>
          <wp:docPr id="3" name="Picture 0" descr="Owls-Divi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ls-Divi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3288" cy="11519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561FE">
      <w:rPr>
        <w:noProof/>
      </w:rPr>
      <w:drawing>
        <wp:inline distT="0" distB="0" distL="0" distR="0">
          <wp:extent cx="813212" cy="1151906"/>
          <wp:effectExtent l="19050" t="0" r="5938" b="0"/>
          <wp:docPr id="4" name="Picture 0" descr="Owls-Divi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ls-Divider.jpg"/>
                  <pic:cNvPicPr/>
                </pic:nvPicPr>
                <pic:blipFill>
                  <a:blip r:embed="rId1"/>
                  <a:srcRect r="85898"/>
                  <a:stretch>
                    <a:fillRect/>
                  </a:stretch>
                </pic:blipFill>
                <pic:spPr>
                  <a:xfrm>
                    <a:off x="0" y="0"/>
                    <a:ext cx="816429" cy="1156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561FE" w:rsidRDefault="006561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62AEE"/>
    <w:multiLevelType w:val="hybridMultilevel"/>
    <w:tmpl w:val="371C8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1341BF"/>
    <w:multiLevelType w:val="hybridMultilevel"/>
    <w:tmpl w:val="12720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450EE9"/>
    <w:multiLevelType w:val="hybridMultilevel"/>
    <w:tmpl w:val="7D523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843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4021D"/>
    <w:rsid w:val="00095D62"/>
    <w:rsid w:val="0010762D"/>
    <w:rsid w:val="0016683A"/>
    <w:rsid w:val="002C24B5"/>
    <w:rsid w:val="00330792"/>
    <w:rsid w:val="00380FC6"/>
    <w:rsid w:val="00482E57"/>
    <w:rsid w:val="004A6A4F"/>
    <w:rsid w:val="0050612D"/>
    <w:rsid w:val="00573214"/>
    <w:rsid w:val="0064021D"/>
    <w:rsid w:val="006561FE"/>
    <w:rsid w:val="00681720"/>
    <w:rsid w:val="006B5407"/>
    <w:rsid w:val="00751EFE"/>
    <w:rsid w:val="00851CE9"/>
    <w:rsid w:val="00C20F3C"/>
    <w:rsid w:val="00C473C4"/>
    <w:rsid w:val="00CA082E"/>
    <w:rsid w:val="00CE484D"/>
    <w:rsid w:val="00D479F2"/>
    <w:rsid w:val="00DD3657"/>
    <w:rsid w:val="00E10ED2"/>
    <w:rsid w:val="00F826AB"/>
    <w:rsid w:val="00F86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1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FE"/>
  </w:style>
  <w:style w:type="paragraph" w:styleId="Footer">
    <w:name w:val="footer"/>
    <w:basedOn w:val="Normal"/>
    <w:link w:val="FooterChar"/>
    <w:uiPriority w:val="99"/>
    <w:unhideWhenUsed/>
    <w:rsid w:val="0065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FE"/>
  </w:style>
  <w:style w:type="character" w:styleId="CommentReference">
    <w:name w:val="annotation reference"/>
    <w:basedOn w:val="DefaultParagraphFont"/>
    <w:uiPriority w:val="99"/>
    <w:semiHidden/>
    <w:unhideWhenUsed/>
    <w:rsid w:val="006561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1F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61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1F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73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73C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lumni.rice.edu/regional_group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ncetonclub.com/Default.aspx?p=DynamicModule&amp;pageid=254553&amp;ssid=113876&amp;vnf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HYAC\Young%20Alumni%20Handbook%20and%20Perks\new%20online%20pdf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>Association of Rice Alumni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online pdfs.dotx</Template>
  <TotalTime>18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Rice Young Alumni </vt:lpstr>
    </vt:vector>
  </TitlesOfParts>
  <Company> 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 Young Alumni </dc:title>
  <dc:subject>Online Information</dc:subject>
  <dc:creator>Sparky Frost</dc:creator>
  <cp:keywords/>
  <dc:description/>
  <cp:lastModifiedBy>Sparky Frost</cp:lastModifiedBy>
  <cp:revision>6</cp:revision>
  <cp:lastPrinted>2011-10-17T13:57:00Z</cp:lastPrinted>
  <dcterms:created xsi:type="dcterms:W3CDTF">2011-10-17T13:36:00Z</dcterms:created>
  <dcterms:modified xsi:type="dcterms:W3CDTF">2011-10-21T18:19:00Z</dcterms:modified>
</cp:coreProperties>
</file>